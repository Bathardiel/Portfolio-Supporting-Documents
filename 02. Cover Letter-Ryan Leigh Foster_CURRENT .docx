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617A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EAB957" wp14:editId="10D53166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FFA8" id="Rectangle 7" o:spid="_x0000_s1026" alt="&quot;&quot;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982"/>
        <w:gridCol w:w="3003"/>
        <w:gridCol w:w="3315"/>
      </w:tblGrid>
      <w:tr w:rsidR="00127C0F" w:rsidRPr="001700F2" w14:paraId="1EC832F9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CD35B1D" w14:textId="126ECD3C" w:rsidR="00127C0F" w:rsidRPr="001700F2" w:rsidRDefault="00085EF4" w:rsidP="00B20DFA">
            <w:pPr>
              <w:pStyle w:val="Title"/>
            </w:pPr>
            <w:r>
              <w:t>Ryan</w:t>
            </w:r>
            <w:r w:rsidR="00127C0F" w:rsidRPr="001700F2">
              <w:t xml:space="preserve"> </w:t>
            </w:r>
            <w:r>
              <w:t>Foster</w:t>
            </w:r>
          </w:p>
          <w:p w14:paraId="435B408D" w14:textId="41CD70F5" w:rsidR="00127C0F" w:rsidRPr="001700F2" w:rsidRDefault="00085EF4" w:rsidP="00B20DFA">
            <w:pPr>
              <w:pStyle w:val="Subtitle"/>
            </w:pPr>
            <w:r>
              <w:t>Senior Intelligence Analyst</w:t>
            </w:r>
            <w:r w:rsidR="00127C0F" w:rsidRPr="001700F2">
              <w:t xml:space="preserve"> </w:t>
            </w:r>
          </w:p>
        </w:tc>
      </w:tr>
      <w:tr w:rsidR="00127C0F" w:rsidRPr="001700F2" w14:paraId="2FE1103F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01583475" w14:textId="77777777" w:rsidR="00127C0F" w:rsidRPr="00EE275A" w:rsidRDefault="00127C0F" w:rsidP="00B20DFA"/>
        </w:tc>
      </w:tr>
      <w:tr w:rsidR="00127C0F" w:rsidRPr="001700F2" w14:paraId="7F26AA6D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68390D03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6FB52668" w14:textId="77777777" w:rsidR="00127C0F" w:rsidRPr="001700F2" w:rsidRDefault="00000000" w:rsidP="00127C0F">
            <w:pPr>
              <w:pStyle w:val="Heading1"/>
            </w:pPr>
            <w:sdt>
              <w:sdtPr>
                <w:id w:val="-1215895415"/>
                <w:placeholder>
                  <w:docPart w:val="59D3BE657B4E4FE99313AD2F4959B081"/>
                </w:placeholder>
                <w:temporary/>
                <w:showingPlcHdr/>
                <w15:appearance w15:val="hidden"/>
              </w:sdtPr>
              <w:sdtContent>
                <w:r w:rsidR="00127C0F"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38F651C" w14:textId="77777777" w:rsidR="00127C0F" w:rsidRPr="001700F2" w:rsidRDefault="00127C0F" w:rsidP="00B20DFA"/>
        </w:tc>
      </w:tr>
      <w:tr w:rsidR="00127C0F" w:rsidRPr="001700F2" w14:paraId="5F9D036A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09650DD7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04D09680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512A521D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04180DEA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4DB9BC3A" w14:textId="77777777" w:rsidR="00127C0F" w:rsidRDefault="00085EF4" w:rsidP="00127C0F">
            <w:pPr>
              <w:jc w:val="center"/>
            </w:pPr>
            <w:r>
              <w:t>147 McCormick Way</w:t>
            </w:r>
          </w:p>
          <w:p w14:paraId="2598F464" w14:textId="6044E417" w:rsidR="00085EF4" w:rsidRPr="001700F2" w:rsidRDefault="00085EF4" w:rsidP="00127C0F">
            <w:pPr>
              <w:jc w:val="center"/>
            </w:pPr>
            <w:r>
              <w:t>Mt. Washington KY, 40047</w:t>
            </w:r>
          </w:p>
        </w:tc>
        <w:tc>
          <w:tcPr>
            <w:tcW w:w="3107" w:type="dxa"/>
            <w:vAlign w:val="center"/>
          </w:tcPr>
          <w:p w14:paraId="77E475F8" w14:textId="6902A9CB" w:rsidR="00127C0F" w:rsidRPr="001700F2" w:rsidRDefault="00085EF4" w:rsidP="00127C0F">
            <w:pPr>
              <w:jc w:val="center"/>
            </w:pPr>
            <w:r>
              <w:t>(910) 728-7415</w:t>
            </w:r>
          </w:p>
        </w:tc>
        <w:tc>
          <w:tcPr>
            <w:tcW w:w="3095" w:type="dxa"/>
            <w:vAlign w:val="center"/>
          </w:tcPr>
          <w:p w14:paraId="128E9C8A" w14:textId="264BA8F1" w:rsidR="00127C0F" w:rsidRPr="001700F2" w:rsidRDefault="00DE7918" w:rsidP="00127C0F">
            <w:pPr>
              <w:jc w:val="center"/>
            </w:pPr>
            <w:r>
              <w:t>r</w:t>
            </w:r>
            <w:r w:rsidR="00085EF4">
              <w:t>yan.leigh.foster@outlook.com</w:t>
            </w:r>
          </w:p>
        </w:tc>
      </w:tr>
      <w:tr w:rsidR="00127C0F" w:rsidRPr="001700F2" w14:paraId="4A0CA075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29DA6AD4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3B410FEC" w14:textId="77777777" w:rsidR="00127C0F" w:rsidRPr="001700F2" w:rsidRDefault="00127C0F" w:rsidP="00B20DFA"/>
        </w:tc>
      </w:tr>
      <w:tr w:rsidR="00127C0F" w:rsidRPr="001700F2" w14:paraId="6B9A1D18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61748C88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4F402A0D" w14:textId="77777777" w:rsidR="00127C0F" w:rsidRPr="001700F2" w:rsidRDefault="00127C0F" w:rsidP="00B20DFA"/>
        </w:tc>
      </w:tr>
      <w:tr w:rsidR="00127C0F" w:rsidRPr="001700F2" w14:paraId="517AA888" w14:textId="77777777" w:rsidTr="00127C0F">
        <w:trPr>
          <w:trHeight w:val="7371"/>
        </w:trPr>
        <w:tc>
          <w:tcPr>
            <w:tcW w:w="3098" w:type="dxa"/>
            <w:shd w:val="clear" w:color="auto" w:fill="F2F2F2" w:themeFill="background1" w:themeFillShade="F2"/>
          </w:tcPr>
          <w:p w14:paraId="125B22E6" w14:textId="124F31D8" w:rsidR="00127C0F" w:rsidRDefault="00D64727" w:rsidP="00B20DFA">
            <w:pPr>
              <w:pStyle w:val="Text"/>
            </w:pPr>
            <w:r>
              <w:t>All Concerned</w:t>
            </w:r>
          </w:p>
          <w:p w14:paraId="4D568AB9" w14:textId="41CC6FD1" w:rsidR="0027012A" w:rsidRDefault="00D64727" w:rsidP="0027012A">
            <w:pPr>
              <w:pStyle w:val="Text"/>
            </w:pPr>
            <w:r>
              <w:t>Hiring</w:t>
            </w:r>
          </w:p>
          <w:p w14:paraId="0C14CBC1" w14:textId="0C4761AE" w:rsidR="0027012A" w:rsidRDefault="00D64727" w:rsidP="0027012A">
            <w:pPr>
              <w:pStyle w:val="Text"/>
            </w:pPr>
            <w:r>
              <w:t>Veteran’s Affairs</w:t>
            </w:r>
          </w:p>
          <w:p w14:paraId="14D957D9" w14:textId="21A237EF" w:rsidR="0027012A" w:rsidRDefault="00D64727" w:rsidP="0027012A">
            <w:pPr>
              <w:pStyle w:val="Text"/>
            </w:pPr>
            <w:r>
              <w:t>810 Vermont Avenue NW</w:t>
            </w:r>
          </w:p>
          <w:p w14:paraId="710BE42A" w14:textId="777B85A2" w:rsidR="00127C0F" w:rsidRPr="001700F2" w:rsidRDefault="00D64727" w:rsidP="0027012A">
            <w:pPr>
              <w:pStyle w:val="Text"/>
            </w:pPr>
            <w:r>
              <w:t>Washington, DC 20420</w:t>
            </w:r>
          </w:p>
        </w:tc>
        <w:tc>
          <w:tcPr>
            <w:tcW w:w="6202" w:type="dxa"/>
            <w:gridSpan w:val="2"/>
          </w:tcPr>
          <w:p w14:paraId="703D1245" w14:textId="594BFE84" w:rsidR="00127C0F" w:rsidRDefault="00DE7918" w:rsidP="00127C0F">
            <w:r>
              <w:t>To Whom it May Concern</w:t>
            </w:r>
            <w:r w:rsidR="00127C0F" w:rsidRPr="00BF09B3">
              <w:t>,</w:t>
            </w:r>
          </w:p>
          <w:p w14:paraId="71F2DA5F" w14:textId="77777777" w:rsidR="008B7A58" w:rsidRDefault="008B7A58" w:rsidP="00127C0F"/>
          <w:p w14:paraId="0E003B18" w14:textId="717B0C1B" w:rsidR="00127C0F" w:rsidRDefault="00D64727" w:rsidP="00127C0F">
            <w:r>
              <w:t xml:space="preserve">My name is Ryan L. </w:t>
            </w:r>
            <w:r w:rsidR="00DE7918">
              <w:t>Foster,</w:t>
            </w:r>
            <w:r>
              <w:t xml:space="preserve"> and I am </w:t>
            </w:r>
            <w:r w:rsidR="00B12AA2">
              <w:t>a seasoned professional with a vested new interest in Information Technology (IT)</w:t>
            </w:r>
            <w:r>
              <w:t xml:space="preserve">. I </w:t>
            </w:r>
            <w:r w:rsidR="00DE7918">
              <w:t xml:space="preserve">am writing to express my interest in helping the Veterans Affairs achieve success and support their veterans </w:t>
            </w:r>
            <w:r w:rsidR="00B12AA2">
              <w:t>through excellent IT support.</w:t>
            </w:r>
          </w:p>
          <w:p w14:paraId="2675EF18" w14:textId="77777777" w:rsidR="00B12AA2" w:rsidRDefault="00B12AA2" w:rsidP="00127C0F"/>
          <w:p w14:paraId="70C297C0" w14:textId="2368504A" w:rsidR="00DE7918" w:rsidRDefault="00DE7918" w:rsidP="00127C0F">
            <w:r>
              <w:t xml:space="preserve">I am currently in the final semester of my higher education at the University of Louisville </w:t>
            </w:r>
            <w:r w:rsidR="00B12AA2">
              <w:t xml:space="preserve">for my bachelor’s in information technology with a focus in Cyber Security </w:t>
            </w:r>
            <w:r>
              <w:t>and am seeking work experience within my field of Information Security (INFOSEC). I have been attending the university since 2020.</w:t>
            </w:r>
          </w:p>
          <w:p w14:paraId="61A1B6C6" w14:textId="13EDB05C" w:rsidR="00DE7918" w:rsidRDefault="00DE7918" w:rsidP="00127C0F"/>
          <w:p w14:paraId="39E7D0B3" w14:textId="0E6BFC63" w:rsidR="00127C0F" w:rsidRDefault="00DE7918" w:rsidP="00127C0F">
            <w:r>
              <w:t xml:space="preserve">From 2008 to 2020, I worked as a civilian contractor within </w:t>
            </w:r>
            <w:r w:rsidR="00D64727">
              <w:t xml:space="preserve">the Intelligence Community (IC) in Washington D.C. </w:t>
            </w:r>
            <w:r>
              <w:t xml:space="preserve">for various agencies </w:t>
            </w:r>
            <w:r w:rsidR="00D64727">
              <w:t xml:space="preserve">and Fort Bragg, NC as a Senior Geospatial Intelligence Analyst </w:t>
            </w:r>
            <w:r>
              <w:t xml:space="preserve">and as an assistant Contract Lead for various contracts and projects. </w:t>
            </w:r>
          </w:p>
          <w:p w14:paraId="5FBE0E05" w14:textId="192CCE87" w:rsidR="00DE7918" w:rsidRDefault="00DE7918" w:rsidP="00127C0F"/>
          <w:p w14:paraId="66FBDC6B" w14:textId="2D1690C7" w:rsidR="00DE7918" w:rsidRDefault="00DE7918" w:rsidP="00127C0F">
            <w:r>
              <w:t xml:space="preserve">Prior, I was in the Army within the Intelligence Operations units as a sergeant as an Imagery Analyst. </w:t>
            </w:r>
          </w:p>
          <w:p w14:paraId="0D3E39B9" w14:textId="77777777" w:rsidR="00127C0F" w:rsidRDefault="00127C0F" w:rsidP="00127C0F"/>
          <w:p w14:paraId="273927C1" w14:textId="6E5F9708" w:rsidR="00127C0F" w:rsidRDefault="00DE7918" w:rsidP="00127C0F">
            <w:r>
              <w:t>I have</w:t>
            </w:r>
            <w:r w:rsidR="00D64727">
              <w:t xml:space="preserve"> attached my resume for further review. Please do not hesitate to reach out via phone at (910) 728-7415, email at </w:t>
            </w:r>
            <w:hyperlink r:id="rId10" w:history="1">
              <w:r w:rsidR="00D64727" w:rsidRPr="00B12AA2">
                <w:rPr>
                  <w:rStyle w:val="Hyperlink"/>
                  <w:color w:val="0070C0"/>
                </w:rPr>
                <w:t>ryan.leigh.foster@outlook.com</w:t>
              </w:r>
            </w:hyperlink>
            <w:r w:rsidR="00D64727">
              <w:t xml:space="preserve">, or through </w:t>
            </w:r>
            <w:r w:rsidR="00B12AA2">
              <w:t xml:space="preserve">LinkedIn at </w:t>
            </w:r>
            <w:r w:rsidR="00D64727">
              <w:t xml:space="preserve"> </w:t>
            </w:r>
            <w:hyperlink r:id="rId11" w:history="1">
              <w:r w:rsidR="00B12AA2" w:rsidRPr="00B12AA2">
                <w:rPr>
                  <w:rStyle w:val="Hyperlink"/>
                  <w:color w:val="0070C0"/>
                </w:rPr>
                <w:t>http://www.linkedin</w:t>
              </w:r>
              <w:r w:rsidR="00B12AA2" w:rsidRPr="00B12AA2">
                <w:rPr>
                  <w:rStyle w:val="Hyperlink"/>
                  <w:color w:val="0070C0"/>
                </w:rPr>
                <w:t>.com/in/ryan-leigh-foster</w:t>
              </w:r>
            </w:hyperlink>
            <w:r w:rsidR="00B12AA2">
              <w:rPr>
                <w:color w:val="0070C0"/>
              </w:rPr>
              <w:t xml:space="preserve"> </w:t>
            </w:r>
            <w:r w:rsidR="00D64727">
              <w:t xml:space="preserve">if you would like to speak about my experience in more detail. </w:t>
            </w:r>
          </w:p>
          <w:p w14:paraId="57DF9EF4" w14:textId="38E1CB89" w:rsidR="00D64727" w:rsidRDefault="00D64727" w:rsidP="00127C0F"/>
          <w:p w14:paraId="494A18E4" w14:textId="33B15247" w:rsidR="00D64727" w:rsidRDefault="00D64727" w:rsidP="00127C0F">
            <w:r>
              <w:t>Thank you for your consideration.</w:t>
            </w:r>
          </w:p>
          <w:p w14:paraId="56B6DDC5" w14:textId="77777777" w:rsidR="00127C0F" w:rsidRDefault="00127C0F" w:rsidP="00127C0F"/>
          <w:p w14:paraId="5063A71C" w14:textId="21913268" w:rsidR="00D64727" w:rsidRDefault="00D64727" w:rsidP="00127C0F">
            <w:r>
              <w:t>Respectfully,</w:t>
            </w:r>
          </w:p>
          <w:p w14:paraId="5A477CB2" w14:textId="77777777" w:rsidR="00D64727" w:rsidRDefault="00D64727" w:rsidP="00127C0F"/>
          <w:p w14:paraId="30CA5C75" w14:textId="6543622B" w:rsidR="00127C0F" w:rsidRDefault="00D64727" w:rsidP="00127C0F">
            <w:r>
              <w:t>Ryan Foster</w:t>
            </w:r>
          </w:p>
          <w:p w14:paraId="5E49D370" w14:textId="77777777" w:rsidR="00127C0F" w:rsidRDefault="00127C0F" w:rsidP="00127C0F"/>
          <w:p w14:paraId="51414ED8" w14:textId="09A37894" w:rsidR="00127C0F" w:rsidRPr="001700F2" w:rsidRDefault="00127C0F" w:rsidP="00127C0F"/>
        </w:tc>
      </w:tr>
      <w:tr w:rsidR="00127C0F" w:rsidRPr="001700F2" w14:paraId="465461A2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69A0511B" w14:textId="77777777" w:rsidR="00127C0F" w:rsidRPr="001700F2" w:rsidRDefault="00127C0F" w:rsidP="00B20DFA">
            <w:pPr>
              <w:pStyle w:val="Text"/>
            </w:pPr>
          </w:p>
        </w:tc>
      </w:tr>
    </w:tbl>
    <w:p w14:paraId="2E32621D" w14:textId="77777777" w:rsidR="00127C0F" w:rsidRPr="001700F2" w:rsidRDefault="00127C0F" w:rsidP="00B12AA2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72D3" w14:textId="77777777" w:rsidR="00F35D97" w:rsidRDefault="00F35D97" w:rsidP="00F316AD">
      <w:r>
        <w:separator/>
      </w:r>
    </w:p>
  </w:endnote>
  <w:endnote w:type="continuationSeparator" w:id="0">
    <w:p w14:paraId="5021FB06" w14:textId="77777777" w:rsidR="00F35D97" w:rsidRDefault="00F35D9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8ED0" w14:textId="77777777" w:rsidR="00F35D97" w:rsidRDefault="00F35D97" w:rsidP="00F316AD">
      <w:r>
        <w:separator/>
      </w:r>
    </w:p>
  </w:footnote>
  <w:footnote w:type="continuationSeparator" w:id="0">
    <w:p w14:paraId="0B8054F4" w14:textId="77777777" w:rsidR="00F35D97" w:rsidRDefault="00F35D9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 w16cid:durableId="1584139615">
    <w:abstractNumId w:val="0"/>
  </w:num>
  <w:num w:numId="2" w16cid:durableId="1395737371">
    <w:abstractNumId w:val="1"/>
  </w:num>
  <w:num w:numId="3" w16cid:durableId="404186734">
    <w:abstractNumId w:val="2"/>
  </w:num>
  <w:num w:numId="4" w16cid:durableId="1662923558">
    <w:abstractNumId w:val="3"/>
  </w:num>
  <w:num w:numId="5" w16cid:durableId="516314853">
    <w:abstractNumId w:val="8"/>
  </w:num>
  <w:num w:numId="6" w16cid:durableId="1849833040">
    <w:abstractNumId w:val="4"/>
  </w:num>
  <w:num w:numId="7" w16cid:durableId="523789532">
    <w:abstractNumId w:val="5"/>
  </w:num>
  <w:num w:numId="8" w16cid:durableId="848830397">
    <w:abstractNumId w:val="6"/>
  </w:num>
  <w:num w:numId="9" w16cid:durableId="416556542">
    <w:abstractNumId w:val="7"/>
  </w:num>
  <w:num w:numId="10" w16cid:durableId="651643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F4"/>
    <w:rsid w:val="00085EF4"/>
    <w:rsid w:val="00127C0F"/>
    <w:rsid w:val="001700F2"/>
    <w:rsid w:val="001871FF"/>
    <w:rsid w:val="001F4150"/>
    <w:rsid w:val="00262D30"/>
    <w:rsid w:val="0027012A"/>
    <w:rsid w:val="0029715D"/>
    <w:rsid w:val="0040233B"/>
    <w:rsid w:val="004D0355"/>
    <w:rsid w:val="004E6224"/>
    <w:rsid w:val="005D2581"/>
    <w:rsid w:val="00617740"/>
    <w:rsid w:val="006C60E6"/>
    <w:rsid w:val="0080521C"/>
    <w:rsid w:val="00886487"/>
    <w:rsid w:val="0089710E"/>
    <w:rsid w:val="008B7A58"/>
    <w:rsid w:val="008F3A27"/>
    <w:rsid w:val="00904D7B"/>
    <w:rsid w:val="00A74E15"/>
    <w:rsid w:val="00B12AA2"/>
    <w:rsid w:val="00C55D85"/>
    <w:rsid w:val="00CD50FD"/>
    <w:rsid w:val="00D20DA9"/>
    <w:rsid w:val="00D26A79"/>
    <w:rsid w:val="00D64727"/>
    <w:rsid w:val="00DD5C35"/>
    <w:rsid w:val="00DE7918"/>
    <w:rsid w:val="00EA03EF"/>
    <w:rsid w:val="00EE275A"/>
    <w:rsid w:val="00EE2F16"/>
    <w:rsid w:val="00F316AD"/>
    <w:rsid w:val="00F35D97"/>
    <w:rsid w:val="00F4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AB8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character" w:styleId="Hyperlink">
    <w:name w:val="Hyperlink"/>
    <w:basedOn w:val="DefaultParagraphFont"/>
    <w:uiPriority w:val="99"/>
    <w:unhideWhenUsed/>
    <w:rsid w:val="00D6472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AA2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ryan-leigh-foster" TargetMode="External"/><Relationship Id="rId5" Type="http://schemas.openxmlformats.org/officeDocument/2006/relationships/styles" Target="styles.xml"/><Relationship Id="rId10" Type="http://schemas.openxmlformats.org/officeDocument/2006/relationships/hyperlink" Target="mailto:ryan.leigh.foster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l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D3BE657B4E4FE99313AD2F4959B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73D1-9CC2-4FE9-A666-3FCA60C6EA1C}"/>
      </w:docPartPr>
      <w:docPartBody>
        <w:p w:rsidR="00000000" w:rsidRDefault="00000000">
          <w:pPr>
            <w:pStyle w:val="59D3BE657B4E4FE99313AD2F4959B08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2"/>
    <w:rsid w:val="00A7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EB6D0898E41BEA78DCC3A9E90E04F">
    <w:name w:val="861EB6D0898E41BEA78DCC3A9E90E04F"/>
  </w:style>
  <w:style w:type="paragraph" w:customStyle="1" w:styleId="FAFF1F90083540A193B5213A9CE6206B">
    <w:name w:val="FAFF1F90083540A193B5213A9CE6206B"/>
  </w:style>
  <w:style w:type="paragraph" w:customStyle="1" w:styleId="6B7EB308BB514942AAE6C13837325C08">
    <w:name w:val="6B7EB308BB514942AAE6C13837325C08"/>
  </w:style>
  <w:style w:type="paragraph" w:customStyle="1" w:styleId="59D3BE657B4E4FE99313AD2F4959B081">
    <w:name w:val="59D3BE657B4E4FE99313AD2F4959B081"/>
  </w:style>
  <w:style w:type="paragraph" w:customStyle="1" w:styleId="166C05C71EDB49B49926038211F437FD">
    <w:name w:val="166C05C71EDB49B49926038211F437FD"/>
  </w:style>
  <w:style w:type="paragraph" w:customStyle="1" w:styleId="60F533DCE20247F2BFD4DE4E5576F1C3">
    <w:name w:val="60F533DCE20247F2BFD4DE4E5576F1C3"/>
  </w:style>
  <w:style w:type="paragraph" w:customStyle="1" w:styleId="94CC2AC5ED0A4A089627D4BC2A6769BC">
    <w:name w:val="94CC2AC5ED0A4A089627D4BC2A6769BC"/>
  </w:style>
  <w:style w:type="paragraph" w:customStyle="1" w:styleId="42F1B1F235164B729CB2366D572F331E">
    <w:name w:val="42F1B1F235164B729CB2366D572F331E"/>
  </w:style>
  <w:style w:type="paragraph" w:customStyle="1" w:styleId="5F941A41FB8342A08ECD4B5ACE5F98B8">
    <w:name w:val="5F941A41FB8342A08ECD4B5ACE5F98B8"/>
  </w:style>
  <w:style w:type="paragraph" w:customStyle="1" w:styleId="5AE124AD214244ED96D648D388977D90">
    <w:name w:val="5AE124AD214244ED96D648D388977D90"/>
  </w:style>
  <w:style w:type="paragraph" w:customStyle="1" w:styleId="0129DB46445D4D058F3AF25CCB539483">
    <w:name w:val="0129DB46445D4D058F3AF25CCB539483"/>
  </w:style>
  <w:style w:type="paragraph" w:customStyle="1" w:styleId="EC6BA35EB3274ABE82EA0537CF67DF1D">
    <w:name w:val="EC6BA35EB3274ABE82EA0537CF67DF1D"/>
  </w:style>
  <w:style w:type="paragraph" w:customStyle="1" w:styleId="AD4EA46006E646C48D1DB472C2630172">
    <w:name w:val="AD4EA46006E646C48D1DB472C2630172"/>
  </w:style>
  <w:style w:type="paragraph" w:customStyle="1" w:styleId="46A40D821B3B44C19FADC94BC32DAB19">
    <w:name w:val="46A40D821B3B44C19FADC94BC32DAB19"/>
  </w:style>
  <w:style w:type="paragraph" w:customStyle="1" w:styleId="2EA58F06E21B4295BF5AA6AB861114B4">
    <w:name w:val="2EA58F06E21B4295BF5AA6AB861114B4"/>
  </w:style>
  <w:style w:type="paragraph" w:customStyle="1" w:styleId="4B5A980A834947B9B5E723C228CC867A">
    <w:name w:val="4B5A980A834947B9B5E723C228CC867A"/>
  </w:style>
  <w:style w:type="paragraph" w:customStyle="1" w:styleId="EB0EF7FD3E034519944660B1323CF188">
    <w:name w:val="EB0EF7FD3E034519944660B1323CF188"/>
  </w:style>
  <w:style w:type="paragraph" w:customStyle="1" w:styleId="188C6760AF9444B08A8A4BEC7F0E3954">
    <w:name w:val="188C6760AF9444B08A8A4BEC7F0E3954"/>
  </w:style>
  <w:style w:type="paragraph" w:customStyle="1" w:styleId="37C35E3BE95C47FBB53207BC84EB06D1">
    <w:name w:val="37C35E3BE95C47FBB53207BC84EB06D1"/>
  </w:style>
  <w:style w:type="paragraph" w:customStyle="1" w:styleId="2AF7B43862FB4FD797C68C3FEFDAFD91">
    <w:name w:val="2AF7B43862FB4FD797C68C3FEFDAFD91"/>
  </w:style>
  <w:style w:type="paragraph" w:customStyle="1" w:styleId="60AB5B282D7E4E048BB68C1ACCEB442C">
    <w:name w:val="60AB5B282D7E4E048BB68C1ACCEB442C"/>
  </w:style>
  <w:style w:type="paragraph" w:customStyle="1" w:styleId="A40DCE4326394AF2B500A4AC5363C15A">
    <w:name w:val="A40DCE4326394AF2B500A4AC5363C15A"/>
  </w:style>
  <w:style w:type="paragraph" w:customStyle="1" w:styleId="97DD9F4F7A294C02B77A198D68AF5574">
    <w:name w:val="97DD9F4F7A294C02B77A198D68AF5574"/>
  </w:style>
  <w:style w:type="paragraph" w:customStyle="1" w:styleId="733C8414CECC427A850CE71159DE8279">
    <w:name w:val="733C8414CECC427A850CE71159DE8279"/>
  </w:style>
  <w:style w:type="paragraph" w:customStyle="1" w:styleId="AFFBDEF66EAA4C918AE8640BA8B64F12">
    <w:name w:val="AFFBDEF66EAA4C918AE8640BA8B64F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letter.dotx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2023-04-11T01:13:00Z</dcterms:created>
  <dcterms:modified xsi:type="dcterms:W3CDTF">2023-04-11T01:13:00Z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